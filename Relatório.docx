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F5267D" w:rsidR="00993E1B" w:rsidP="00993E1B" w:rsidRDefault="00993E1B" w14:paraId="2BD41C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5950D37" wp14:editId="5228CF9F">
            <wp:extent cx="1678940" cy="22517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5267D" w:rsidR="00993E1B" w:rsidP="00993E1B" w:rsidRDefault="00993E1B" w14:paraId="3EE76FB1">
      <w:pPr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:rsidRPr="00993E1B" w:rsidR="00993E1B" w:rsidP="00993E1B" w:rsidRDefault="00993E1B" w14:paraId="14904AF3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  <w:r w:rsidRPr="00993E1B">
        <w:rPr>
          <w:rFonts w:ascii="Arial" w:hAnsi="Arial" w:cs="Arial"/>
          <w:b/>
          <w:sz w:val="28"/>
          <w:szCs w:val="28"/>
          <w:lang w:val="pt-PT"/>
        </w:rPr>
        <w:t>Curso de Engenharia Informática</w:t>
      </w:r>
    </w:p>
    <w:p w:rsidRPr="00993E1B" w:rsidR="00993E1B" w:rsidP="00993E1B" w:rsidRDefault="00993E1B" w14:paraId="2B936E21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</w:p>
    <w:p w:rsidRPr="00993E1B" w:rsidR="00993E1B" w:rsidP="00993E1B" w:rsidRDefault="00993E1B" w14:paraId="5244CA6C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ascii="Arial" w:hAnsi="Arial" w:cs="Arial"/>
          <w:b/>
          <w:sz w:val="28"/>
          <w:szCs w:val="28"/>
          <w:lang w:val="pt-PT"/>
        </w:rPr>
        <w:t>Engenharia de</w:t>
      </w:r>
      <w:r w:rsidRPr="00993E1B">
        <w:rPr>
          <w:rFonts w:ascii="Arial" w:hAnsi="Arial" w:cs="Arial"/>
          <w:b/>
          <w:sz w:val="28"/>
          <w:szCs w:val="28"/>
          <w:lang w:val="pt-PT"/>
        </w:rPr>
        <w:t xml:space="preserve"> </w:t>
      </w:r>
      <w:r>
        <w:rPr>
          <w:rFonts w:ascii="Arial" w:hAnsi="Arial" w:cs="Arial"/>
          <w:b/>
          <w:sz w:val="28"/>
          <w:szCs w:val="28"/>
          <w:lang w:val="pt-PT"/>
        </w:rPr>
        <w:t>Software</w:t>
      </w:r>
    </w:p>
    <w:p w:rsidRPr="00993E1B" w:rsidR="00993E1B" w:rsidP="00993E1B" w:rsidRDefault="00993E1B" w14:paraId="446DF1BF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</w:p>
    <w:p w:rsidRPr="00993E1B" w:rsidR="00993E1B" w:rsidP="00993E1B" w:rsidRDefault="00993E1B" w14:paraId="1877DC09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ascii="Arial" w:hAnsi="Arial" w:cs="Arial"/>
          <w:b/>
          <w:sz w:val="28"/>
          <w:szCs w:val="28"/>
          <w:lang w:val="pt-PT"/>
        </w:rPr>
        <w:t>Relatório do Projeto Semestral</w:t>
      </w:r>
    </w:p>
    <w:p w:rsidRPr="00993E1B" w:rsidR="00993E1B" w:rsidP="00993E1B" w:rsidRDefault="00993E1B" w14:paraId="1FF6965C">
      <w:pPr>
        <w:jc w:val="center"/>
        <w:rPr>
          <w:rFonts w:ascii="Arial" w:hAnsi="Arial" w:cs="Arial"/>
          <w:b/>
          <w:sz w:val="28"/>
          <w:szCs w:val="28"/>
          <w:lang w:val="pt-PT"/>
        </w:rPr>
      </w:pPr>
    </w:p>
    <w:p w:rsidRPr="00993E1B" w:rsidR="00993E1B" w:rsidP="00993E1B" w:rsidRDefault="00993E1B" w14:paraId="6AB81779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</w:p>
    <w:p w:rsidRPr="00993E1B" w:rsidR="00993E1B" w:rsidP="00993E1B" w:rsidRDefault="00993E1B" w14:paraId="2B0E580A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ascii="Arial" w:hAnsi="Arial" w:cs="Arial"/>
          <w:b/>
          <w:sz w:val="28"/>
          <w:szCs w:val="28"/>
          <w:lang w:val="pt-PT"/>
        </w:rPr>
        <w:t>Alessandro</w:t>
      </w:r>
      <w:r w:rsidRPr="00993E1B">
        <w:rPr>
          <w:rFonts w:ascii="Arial" w:hAnsi="Arial" w:cs="Arial"/>
          <w:b/>
          <w:sz w:val="28"/>
          <w:szCs w:val="28"/>
          <w:lang w:val="pt-PT"/>
        </w:rPr>
        <w:t xml:space="preserve"> </w:t>
      </w:r>
      <w:r>
        <w:rPr>
          <w:rFonts w:ascii="Arial" w:hAnsi="Arial" w:cs="Arial"/>
          <w:b/>
          <w:sz w:val="28"/>
          <w:szCs w:val="28"/>
          <w:lang w:val="pt-PT"/>
        </w:rPr>
        <w:t>Miguez</w:t>
      </w:r>
      <w:r w:rsidRPr="00993E1B">
        <w:rPr>
          <w:rFonts w:ascii="Arial" w:hAnsi="Arial" w:cs="Arial"/>
          <w:b/>
          <w:sz w:val="28"/>
          <w:szCs w:val="28"/>
          <w:lang w:val="pt-PT"/>
        </w:rPr>
        <w:t xml:space="preserve"> </w:t>
      </w:r>
      <w:r>
        <w:rPr>
          <w:rFonts w:ascii="Arial" w:hAnsi="Arial" w:cs="Arial"/>
          <w:b/>
          <w:sz w:val="28"/>
          <w:szCs w:val="28"/>
          <w:lang w:val="pt-PT"/>
        </w:rPr>
        <w:t>27583</w:t>
      </w:r>
    </w:p>
    <w:p w:rsidRPr="00993E1B" w:rsidR="00993E1B" w:rsidP="00993E1B" w:rsidRDefault="00993E1B" w14:paraId="06B1B7DD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  <w:r w:rsidRPr="00993E1B">
        <w:rPr>
          <w:rFonts w:ascii="Arial" w:hAnsi="Arial" w:cs="Arial"/>
          <w:b/>
          <w:sz w:val="28"/>
          <w:szCs w:val="28"/>
          <w:lang w:val="pt-PT"/>
        </w:rPr>
        <w:t>João Azevedo 26394</w:t>
      </w:r>
    </w:p>
    <w:p w:rsidR="00993E1B" w:rsidP="00993E1B" w:rsidRDefault="00993E1B" w14:paraId="7B07F62E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</w:p>
    <w:p w:rsidR="00993E1B" w:rsidP="00993E1B" w:rsidRDefault="00993E1B" w14:paraId="11E5DA1E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</w:p>
    <w:p w:rsidRPr="00993E1B" w:rsidR="00993E1B" w:rsidP="00993E1B" w:rsidRDefault="00993E1B" w14:paraId="6F49B4C6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</w:p>
    <w:p w:rsidRPr="00993E1B" w:rsidR="00993E1B" w:rsidP="00993E1B" w:rsidRDefault="00993E1B" w14:paraId="209F9355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</w:p>
    <w:p w:rsidRPr="00993E1B" w:rsidR="00993E1B" w:rsidP="00993E1B" w:rsidRDefault="00993E1B" w14:paraId="061AC6DB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</w:p>
    <w:p w:rsidRPr="00993E1B" w:rsidR="00993E1B" w:rsidP="00993E1B" w:rsidRDefault="00993E1B" w14:paraId="0EFA328D">
      <w:pPr>
        <w:ind w:firstLine="708"/>
        <w:jc w:val="center"/>
        <w:rPr>
          <w:rFonts w:ascii="Arial" w:hAnsi="Arial" w:cs="Arial"/>
          <w:b/>
          <w:sz w:val="28"/>
          <w:szCs w:val="28"/>
          <w:lang w:val="pt-PT"/>
        </w:rPr>
      </w:pPr>
    </w:p>
    <w:p w:rsidRPr="00993E1B" w:rsidR="00993E1B" w:rsidP="00993E1B" w:rsidRDefault="00993E1B" w14:paraId="061D3CBE">
      <w:pPr>
        <w:jc w:val="center"/>
        <w:rPr>
          <w:rFonts w:ascii="Arial" w:hAnsi="Arial" w:cs="Arial"/>
          <w:b/>
          <w:sz w:val="28"/>
          <w:szCs w:val="28"/>
          <w:lang w:val="pt-PT"/>
        </w:rPr>
      </w:pPr>
    </w:p>
    <w:p w:rsidRPr="00993E1B" w:rsidR="00993E1B" w:rsidP="00993E1B" w:rsidRDefault="00993E1B" w14:paraId="08A62673">
      <w:pPr>
        <w:jc w:val="center"/>
        <w:rPr>
          <w:rFonts w:ascii="Times New Roman" w:hAnsi="Times New Roman" w:cs="Times New Roman"/>
          <w:b/>
          <w:sz w:val="40"/>
          <w:szCs w:val="40"/>
          <w:lang w:val="pt-PT"/>
        </w:rPr>
      </w:pPr>
      <w:r>
        <w:rPr>
          <w:rFonts w:ascii="Arial" w:hAnsi="Arial" w:cs="Arial"/>
          <w:b/>
          <w:sz w:val="28"/>
          <w:szCs w:val="28"/>
          <w:lang w:val="pt-PT"/>
        </w:rPr>
        <w:t>20</w:t>
      </w:r>
      <w:r w:rsidRPr="00993E1B">
        <w:rPr>
          <w:rFonts w:ascii="Arial" w:hAnsi="Arial" w:cs="Arial"/>
          <w:b/>
          <w:sz w:val="28"/>
          <w:szCs w:val="28"/>
          <w:lang w:val="pt-PT"/>
        </w:rPr>
        <w:t xml:space="preserve"> de </w:t>
      </w:r>
      <w:r>
        <w:rPr>
          <w:rFonts w:ascii="Arial" w:hAnsi="Arial" w:cs="Arial"/>
          <w:b/>
          <w:sz w:val="28"/>
          <w:szCs w:val="28"/>
          <w:lang w:val="pt-PT"/>
        </w:rPr>
        <w:t>Janeiro de 2015</w:t>
      </w:r>
      <w:r w:rsidRPr="00993E1B">
        <w:rPr>
          <w:rFonts w:ascii="Arial" w:hAnsi="Arial" w:cs="Arial"/>
          <w:b/>
          <w:sz w:val="28"/>
          <w:szCs w:val="28"/>
          <w:lang w:val="pt-PT"/>
        </w:rPr>
        <w:t>, Universidade Fernando Pessoa, Porto</w:t>
      </w:r>
    </w:p>
    <w:p w:rsidRPr="008B44A3" w:rsidR="00BF6B25" w:rsidRDefault="00CF5185" w14:paraId="6E099359">
      <w:pPr>
        <w:pStyle w:val="Ttulo"/>
        <w:rPr>
          <w:lang w:val="pt-PT"/>
        </w:rPr>
      </w:pPr>
      <w:r>
        <w:rPr>
          <w:lang w:val="pt-PT"/>
        </w:rPr>
        <w:lastRenderedPageBreak/>
        <w:t>Relatório</w:t>
      </w:r>
    </w:p>
    <w:p w:rsidRPr="008B44A3" w:rsidR="00BF6B25" w:rsidP="008B44A3" w:rsidRDefault="00CF5185" w14:paraId="034A4701">
      <w:pPr>
        <w:pStyle w:val="Cabealho1"/>
        <w:rPr>
          <w:lang w:val="pt-PT"/>
        </w:rPr>
      </w:pPr>
      <w:r>
        <w:rPr>
          <w:lang w:val="pt-PT"/>
        </w:rPr>
        <w:t>Requisitos Funcionais</w:t>
      </w:r>
    </w:p>
    <w:p w:rsidR="00CF5185" w:rsidP="00CF5185" w:rsidRDefault="00CF5185" w14:paraId="0107CFB9">
      <w:pPr>
        <w:rPr>
          <w:lang w:val="pt-PT"/>
        </w:rPr>
      </w:pPr>
      <w:r>
        <w:rPr>
          <w:lang w:val="pt-PT"/>
        </w:rPr>
        <w:t xml:space="preserve">Foi pretendido fazer </w:t>
      </w:r>
      <w:proofErr w:type="gramStart"/>
      <w:r>
        <w:rPr>
          <w:lang w:val="pt-PT"/>
        </w:rPr>
        <w:t>dois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web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services</w:t>
      </w:r>
      <w:proofErr w:type="spellEnd"/>
      <w:r>
        <w:rPr>
          <w:lang w:val="pt-PT"/>
        </w:rPr>
        <w:t>:</w:t>
      </w:r>
    </w:p>
    <w:p w:rsidR="00CF5185" w:rsidP="00CF5185" w:rsidRDefault="00CF5185" w14:paraId="210F8FD1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D</w:t>
      </w:r>
      <w:r w:rsidRPr="00CF5185">
        <w:rPr>
          <w:lang w:val="pt-PT"/>
        </w:rPr>
        <w:t>everia permitir</w:t>
      </w:r>
    </w:p>
    <w:p w:rsidR="00CF5185" w:rsidP="00CF5185" w:rsidRDefault="00CF5185" w14:paraId="6FC2BA5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R</w:t>
      </w:r>
      <w:r w:rsidRPr="00CF5185">
        <w:rPr>
          <w:lang w:val="pt-PT"/>
        </w:rPr>
        <w:t>egist</w:t>
      </w:r>
      <w:r>
        <w:rPr>
          <w:lang w:val="pt-PT"/>
        </w:rPr>
        <w:t>o de utilizadores;</w:t>
      </w:r>
    </w:p>
    <w:p w:rsidR="00CF5185" w:rsidP="00CF5185" w:rsidRDefault="00CF5185" w14:paraId="28539E0F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R</w:t>
      </w:r>
      <w:r w:rsidRPr="00CF5185">
        <w:rPr>
          <w:lang w:val="pt-PT"/>
        </w:rPr>
        <w:t>egisto de atividades</w:t>
      </w:r>
      <w:r>
        <w:rPr>
          <w:lang w:val="pt-PT"/>
        </w:rPr>
        <w:t>;</w:t>
      </w:r>
    </w:p>
    <w:p w:rsidR="00CF5185" w:rsidP="00CF5185" w:rsidRDefault="00CF5185" w14:paraId="45DE63E0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C</w:t>
      </w:r>
      <w:r w:rsidRPr="00CF5185">
        <w:rPr>
          <w:lang w:val="pt-PT"/>
        </w:rPr>
        <w:t>onsulta das mes</w:t>
      </w:r>
      <w:r>
        <w:rPr>
          <w:lang w:val="pt-PT"/>
        </w:rPr>
        <w:t>mas.</w:t>
      </w:r>
    </w:p>
    <w:p w:rsidR="00CF5185" w:rsidP="00CF5185" w:rsidRDefault="00CF5185" w14:paraId="2CA71A38">
      <w:pPr>
        <w:pStyle w:val="PargrafodaLista"/>
        <w:numPr>
          <w:ilvl w:val="0"/>
          <w:numId w:val="13"/>
        </w:numPr>
        <w:rPr>
          <w:lang w:val="pt-PT"/>
        </w:rPr>
      </w:pPr>
      <w:proofErr w:type="gramStart"/>
      <w:r w:rsidRPr="00CF5185">
        <w:rPr>
          <w:lang w:val="pt-PT"/>
        </w:rPr>
        <w:t>O segundo web</w:t>
      </w:r>
      <w:proofErr w:type="gramEnd"/>
      <w:r w:rsidRPr="00CF5185">
        <w:rPr>
          <w:lang w:val="pt-PT"/>
        </w:rPr>
        <w:t xml:space="preserve"> </w:t>
      </w:r>
      <w:proofErr w:type="spellStart"/>
      <w:r w:rsidRPr="00CF5185">
        <w:rPr>
          <w:lang w:val="pt-PT"/>
        </w:rPr>
        <w:t>service</w:t>
      </w:r>
      <w:proofErr w:type="spellEnd"/>
      <w:r>
        <w:rPr>
          <w:lang w:val="pt-PT"/>
        </w:rPr>
        <w:t xml:space="preserve"> </w:t>
      </w:r>
      <w:r w:rsidRPr="00CF5185">
        <w:rPr>
          <w:lang w:val="pt-PT"/>
        </w:rPr>
        <w:t>deveria permitir</w:t>
      </w:r>
    </w:p>
    <w:p w:rsidR="00CF5185" w:rsidP="00CF5185" w:rsidRDefault="00CF5185" w14:paraId="108E3E16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I</w:t>
      </w:r>
      <w:r w:rsidRPr="00CF5185">
        <w:rPr>
          <w:lang w:val="pt-PT"/>
        </w:rPr>
        <w:t>nserção de dois tipos de utilizadores (</w:t>
      </w:r>
      <w:proofErr w:type="spellStart"/>
      <w:r w:rsidRPr="00CF5185">
        <w:rPr>
          <w:lang w:val="pt-PT"/>
        </w:rPr>
        <w:t>Pacient</w:t>
      </w:r>
      <w:proofErr w:type="spellEnd"/>
      <w:r w:rsidRPr="00CF5185">
        <w:rPr>
          <w:lang w:val="pt-PT"/>
        </w:rPr>
        <w:t xml:space="preserve"> e </w:t>
      </w:r>
      <w:proofErr w:type="spellStart"/>
      <w:r w:rsidRPr="00CF5185">
        <w:rPr>
          <w:lang w:val="pt-PT"/>
        </w:rPr>
        <w:t>Care</w:t>
      </w:r>
      <w:proofErr w:type="spellEnd"/>
      <w:r w:rsidRPr="00CF5185">
        <w:rPr>
          <w:lang w:val="pt-PT"/>
        </w:rPr>
        <w:t xml:space="preserve"> </w:t>
      </w:r>
      <w:proofErr w:type="spellStart"/>
      <w:r w:rsidRPr="00CF5185">
        <w:rPr>
          <w:lang w:val="pt-PT"/>
        </w:rPr>
        <w:t>Taker</w:t>
      </w:r>
      <w:proofErr w:type="spellEnd"/>
      <w:r w:rsidRPr="00CF5185">
        <w:rPr>
          <w:lang w:val="pt-PT"/>
        </w:rPr>
        <w:t>)</w:t>
      </w:r>
      <w:r>
        <w:rPr>
          <w:lang w:val="pt-PT"/>
        </w:rPr>
        <w:t>;</w:t>
      </w:r>
    </w:p>
    <w:p w:rsidR="00CF5185" w:rsidP="00CF5185" w:rsidRDefault="00CF5185" w14:paraId="71F2F5E3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G</w:t>
      </w:r>
      <w:r w:rsidRPr="00CF5185">
        <w:rPr>
          <w:lang w:val="pt-PT"/>
        </w:rPr>
        <w:t xml:space="preserve">uardar referência onde a informação de um </w:t>
      </w:r>
      <w:proofErr w:type="spellStart"/>
      <w:r w:rsidRPr="00CF5185">
        <w:rPr>
          <w:lang w:val="pt-PT"/>
        </w:rPr>
        <w:t>Pacient</w:t>
      </w:r>
      <w:proofErr w:type="spellEnd"/>
      <w:r w:rsidRPr="00CF5185">
        <w:rPr>
          <w:lang w:val="pt-PT"/>
        </w:rPr>
        <w:t xml:space="preserve"> está</w:t>
      </w:r>
      <w:r>
        <w:rPr>
          <w:lang w:val="pt-PT"/>
        </w:rPr>
        <w:t xml:space="preserve"> guardada;</w:t>
      </w:r>
    </w:p>
    <w:p w:rsidR="00CF5185" w:rsidP="00CF5185" w:rsidRDefault="00CF5185" w14:paraId="160F5910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N</w:t>
      </w:r>
      <w:r w:rsidRPr="00CF5185">
        <w:rPr>
          <w:lang w:val="pt-PT"/>
        </w:rPr>
        <w:t xml:space="preserve">o papel de </w:t>
      </w:r>
      <w:proofErr w:type="spellStart"/>
      <w:r w:rsidRPr="00CF5185">
        <w:rPr>
          <w:lang w:val="pt-PT"/>
        </w:rPr>
        <w:t>Pacient</w:t>
      </w:r>
      <w:proofErr w:type="spellEnd"/>
      <w:r w:rsidRPr="00CF5185">
        <w:rPr>
          <w:lang w:val="pt-PT"/>
        </w:rPr>
        <w:t xml:space="preserve"> autorizar um dado </w:t>
      </w:r>
      <w:proofErr w:type="spellStart"/>
      <w:r w:rsidRPr="00CF5185">
        <w:rPr>
          <w:lang w:val="pt-PT"/>
        </w:rPr>
        <w:t>Care</w:t>
      </w:r>
      <w:proofErr w:type="spellEnd"/>
      <w:r w:rsidRPr="00CF5185">
        <w:rPr>
          <w:lang w:val="pt-PT"/>
        </w:rPr>
        <w:t xml:space="preserve"> </w:t>
      </w:r>
      <w:proofErr w:type="spellStart"/>
      <w:r w:rsidRPr="00CF5185">
        <w:rPr>
          <w:lang w:val="pt-PT"/>
        </w:rPr>
        <w:t>Taker</w:t>
      </w:r>
      <w:proofErr w:type="spellEnd"/>
      <w:r w:rsidRPr="00CF5185">
        <w:rPr>
          <w:lang w:val="pt-PT"/>
        </w:rPr>
        <w:t xml:space="preserve"> a visualizar </w:t>
      </w:r>
      <w:r>
        <w:rPr>
          <w:lang w:val="pt-PT"/>
        </w:rPr>
        <w:t>determinada informação;</w:t>
      </w:r>
    </w:p>
    <w:p w:rsidR="00CF5185" w:rsidP="00CF5185" w:rsidRDefault="00CF5185" w14:paraId="79D36D15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Care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Taker</w:t>
      </w:r>
      <w:proofErr w:type="spellEnd"/>
      <w:r>
        <w:rPr>
          <w:lang w:val="pt-PT"/>
        </w:rPr>
        <w:t xml:space="preserve"> tem acesso a uma dada informação;</w:t>
      </w:r>
    </w:p>
    <w:p w:rsidR="00CF5185" w:rsidP="00CF5185" w:rsidRDefault="00F90639" w14:paraId="7770FF62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Registar histórico de atividades;</w:t>
      </w:r>
    </w:p>
    <w:p w:rsidR="00F90639" w:rsidP="00CF5185" w:rsidRDefault="00F90639" w14:paraId="4B339D2B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Criar regras de anomalias baseado no histórico de atividades;</w:t>
      </w:r>
    </w:p>
    <w:p w:rsidRPr="00CF5185" w:rsidR="00F90639" w:rsidP="00CF5185" w:rsidRDefault="00F90639" w14:paraId="52FEC1D3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Alertas automatizados de anomalias.</w:t>
      </w:r>
    </w:p>
    <w:p w:rsidRPr="008B44A3" w:rsidR="00CF5185" w:rsidP="00CF5185" w:rsidRDefault="00CF5185" w14:paraId="6638C2CF">
      <w:pPr>
        <w:pStyle w:val="Cabealho1"/>
        <w:rPr>
          <w:lang w:val="pt-PT"/>
        </w:rPr>
      </w:pPr>
      <w:r>
        <w:rPr>
          <w:lang w:val="pt-PT"/>
        </w:rPr>
        <w:t>Obstáculos</w:t>
      </w:r>
    </w:p>
    <w:p w:rsidR="00F90639" w:rsidP="00F90639" w:rsidRDefault="00F90639" w14:paraId="46A026FE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Adaptação às novas ferramentas (</w:t>
      </w:r>
      <w:proofErr w:type="spellStart"/>
      <w:r>
        <w:rPr>
          <w:lang w:val="pt-PT"/>
        </w:rPr>
        <w:t>nusoap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git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doxygen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project</w:t>
      </w:r>
      <w:proofErr w:type="spellEnd"/>
      <w:r>
        <w:rPr>
          <w:lang w:val="pt-PT"/>
        </w:rPr>
        <w:t>);</w:t>
      </w:r>
    </w:p>
    <w:p w:rsidR="00F90639" w:rsidP="00F90639" w:rsidRDefault="00F90639" w14:paraId="76A36078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Adaptação às linguagens de desenvolvimento (</w:t>
      </w:r>
      <w:proofErr w:type="spellStart"/>
      <w:r>
        <w:rPr>
          <w:lang w:val="pt-PT"/>
        </w:rPr>
        <w:t>php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mysql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>);</w:t>
      </w:r>
    </w:p>
    <w:p w:rsidR="00F90639" w:rsidP="00F90639" w:rsidRDefault="00F90639" w14:paraId="5486F0D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Adaptação às técnicas de desenvolvimento de </w:t>
      </w:r>
      <w:proofErr w:type="gramStart"/>
      <w:r>
        <w:rPr>
          <w:lang w:val="pt-PT"/>
        </w:rPr>
        <w:t>software</w:t>
      </w:r>
      <w:proofErr w:type="gramEnd"/>
      <w:r>
        <w:rPr>
          <w:lang w:val="pt-PT"/>
        </w:rPr>
        <w:t xml:space="preserve"> (</w:t>
      </w:r>
      <w:r w:rsidR="0080646A">
        <w:rPr>
          <w:lang w:val="pt-PT"/>
        </w:rPr>
        <w:t>adequação à metodologia prototipagem e às notações dos diversos diagramas necessários)</w:t>
      </w:r>
    </w:p>
    <w:p w:rsidR="0080646A" w:rsidP="0080646A" w:rsidRDefault="0080646A" w14:paraId="131100B2">
      <w:pPr>
        <w:pStyle w:val="Cabealho1"/>
        <w:rPr>
          <w:lang w:val="pt-PT"/>
        </w:rPr>
      </w:pPr>
      <w:r>
        <w:rPr>
          <w:lang w:val="pt-PT"/>
        </w:rPr>
        <w:t>Tarefas Realizadas</w:t>
      </w:r>
    </w:p>
    <w:p w:rsidR="0080646A" w:rsidP="0080646A" w:rsidRDefault="0080646A" w14:paraId="4B4D491F">
      <w:pPr>
        <w:rPr>
          <w:lang w:val="pt-PT"/>
        </w:rPr>
      </w:pPr>
      <w:r>
        <w:rPr>
          <w:lang w:val="pt-PT"/>
        </w:rPr>
        <w:t xml:space="preserve">Do primeiro </w:t>
      </w:r>
      <w:proofErr w:type="spellStart"/>
      <w:r>
        <w:rPr>
          <w:lang w:val="pt-PT"/>
        </w:rPr>
        <w:t>ws</w:t>
      </w:r>
      <w:proofErr w:type="spellEnd"/>
      <w:r>
        <w:rPr>
          <w:lang w:val="pt-PT"/>
        </w:rPr>
        <w:t>, conseguimos fazer:</w:t>
      </w:r>
    </w:p>
    <w:p w:rsidR="0080646A" w:rsidP="0080646A" w:rsidRDefault="0080646A" w14:paraId="22D4038A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Inserção de utilizadores;</w:t>
      </w:r>
    </w:p>
    <w:p w:rsidR="0080646A" w:rsidP="0080646A" w:rsidRDefault="0080646A" w14:paraId="011F5635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Inserção de atividades;</w:t>
      </w:r>
    </w:p>
    <w:p w:rsidR="0080646A" w:rsidP="0080646A" w:rsidRDefault="0080646A" w14:paraId="0D691C97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Consulta de atividades</w:t>
      </w:r>
    </w:p>
    <w:p w:rsidR="0080646A" w:rsidP="0080646A" w:rsidRDefault="0080646A" w14:paraId="1EED5FB5">
      <w:pPr>
        <w:rPr>
          <w:lang w:val="pt-PT"/>
        </w:rPr>
      </w:pPr>
      <w:r>
        <w:rPr>
          <w:lang w:val="pt-PT"/>
        </w:rPr>
        <w:t xml:space="preserve">Do segundo </w:t>
      </w:r>
      <w:proofErr w:type="spellStart"/>
      <w:r>
        <w:rPr>
          <w:lang w:val="pt-PT"/>
        </w:rPr>
        <w:t>ws</w:t>
      </w:r>
      <w:proofErr w:type="spellEnd"/>
      <w:r>
        <w:rPr>
          <w:lang w:val="pt-PT"/>
        </w:rPr>
        <w:t>:</w:t>
      </w:r>
    </w:p>
    <w:p w:rsidR="0080646A" w:rsidP="0080646A" w:rsidRDefault="0080646A" w14:paraId="0711F272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Inserção dos tipos de utilizadores;</w:t>
      </w:r>
    </w:p>
    <w:p w:rsidR="0080646A" w:rsidP="0080646A" w:rsidRDefault="0080646A" w14:paraId="5D4343F0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>Inserção das referências das informações dos pacientes;</w:t>
      </w:r>
    </w:p>
    <w:p w:rsidR="0080646A" w:rsidP="0080646A" w:rsidRDefault="0080646A" w14:paraId="48DA09B8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Atribuição de autorização de uma atividade a um </w:t>
      </w:r>
      <w:proofErr w:type="spellStart"/>
      <w:r>
        <w:rPr>
          <w:lang w:val="pt-PT"/>
        </w:rPr>
        <w:t>Care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Taker</w:t>
      </w:r>
      <w:proofErr w:type="spellEnd"/>
      <w:r>
        <w:rPr>
          <w:lang w:val="pt-PT"/>
        </w:rPr>
        <w:t>;</w:t>
      </w:r>
    </w:p>
    <w:p w:rsidRPr="0080646A" w:rsidR="0080646A" w:rsidP="0080646A" w:rsidRDefault="0080646A" w14:paraId="009C8352">
      <w:pPr>
        <w:pStyle w:val="PargrafodaLista"/>
        <w:numPr>
          <w:ilvl w:val="0"/>
          <w:numId w:val="16"/>
        </w:numPr>
        <w:rPr>
          <w:lang w:val="pt-PT"/>
        </w:rPr>
      </w:pPr>
      <w:r>
        <w:rPr>
          <w:lang w:val="pt-PT"/>
        </w:rPr>
        <w:t xml:space="preserve">Acesso de um </w:t>
      </w:r>
      <w:proofErr w:type="spellStart"/>
      <w:r>
        <w:rPr>
          <w:lang w:val="pt-PT"/>
        </w:rPr>
        <w:t>Care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Taker</w:t>
      </w:r>
      <w:proofErr w:type="spellEnd"/>
      <w:r>
        <w:rPr>
          <w:lang w:val="pt-PT"/>
        </w:rPr>
        <w:t xml:space="preserve"> a uma dada informação.</w:t>
      </w:r>
    </w:p>
    <w:p w:rsidR="0080646A" w:rsidP="0080646A" w:rsidRDefault="0080646A" w14:paraId="6E6BDD63">
      <w:pPr>
        <w:pStyle w:val="Cabealho1"/>
        <w:rPr>
          <w:lang w:val="pt-PT"/>
        </w:rPr>
      </w:pPr>
      <w:r>
        <w:rPr>
          <w:lang w:val="pt-PT"/>
        </w:rPr>
        <w:lastRenderedPageBreak/>
        <w:t>O que se pode melhorar</w:t>
      </w:r>
    </w:p>
    <w:p w:rsidR="0080646A" w:rsidP="0080646A" w:rsidRDefault="0080646A" w14:paraId="50F00BAA">
      <w:pPr>
        <w:rPr>
          <w:lang w:val="pt-PT"/>
        </w:rPr>
      </w:pPr>
      <w:r>
        <w:rPr>
          <w:lang w:val="pt-PT"/>
        </w:rPr>
        <w:t xml:space="preserve">No primeiro </w:t>
      </w:r>
      <w:proofErr w:type="spellStart"/>
      <w:r>
        <w:rPr>
          <w:lang w:val="pt-PT"/>
        </w:rPr>
        <w:t>ws</w:t>
      </w:r>
      <w:proofErr w:type="spellEnd"/>
      <w:r>
        <w:rPr>
          <w:lang w:val="pt-PT"/>
        </w:rPr>
        <w:t>:</w:t>
      </w:r>
    </w:p>
    <w:p w:rsidR="0080646A" w:rsidP="0080646A" w:rsidRDefault="0080646A" w14:paraId="15BBCFB1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Melhorar a experiência de utilizador;</w:t>
      </w:r>
    </w:p>
    <w:p w:rsidR="0080646A" w:rsidP="0080646A" w:rsidRDefault="0080646A" w14:paraId="061E7E45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Implementar sistema de filtragem na pesquisa;</w:t>
      </w:r>
    </w:p>
    <w:p w:rsidR="0080646A" w:rsidP="0080646A" w:rsidRDefault="0080646A" w14:paraId="5B89CC89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Aument</w:t>
      </w:r>
      <w:r w:rsidR="00007EF3">
        <w:rPr>
          <w:lang w:val="pt-PT"/>
        </w:rPr>
        <w:t>ar a diversidade de informações;</w:t>
      </w:r>
    </w:p>
    <w:p w:rsidR="00007EF3" w:rsidP="0080646A" w:rsidRDefault="00007EF3" w14:paraId="78ACF6D6">
      <w:pPr>
        <w:pStyle w:val="PargrafodaLista"/>
        <w:numPr>
          <w:ilvl w:val="0"/>
          <w:numId w:val="17"/>
        </w:numPr>
        <w:rPr>
          <w:lang w:val="pt-PT"/>
        </w:rPr>
      </w:pPr>
      <w:r>
        <w:rPr>
          <w:lang w:val="pt-PT"/>
        </w:rPr>
        <w:t>Verificação dos dados inseridos pelo utilizador no lado servidor.</w:t>
      </w:r>
    </w:p>
    <w:p w:rsidR="0080646A" w:rsidP="0080646A" w:rsidRDefault="0080646A" w14:paraId="07B3AE09">
      <w:pPr>
        <w:rPr>
          <w:lang w:val="pt-PT"/>
        </w:rPr>
      </w:pPr>
      <w:r>
        <w:rPr>
          <w:lang w:val="pt-PT"/>
        </w:rPr>
        <w:t xml:space="preserve">No segundo </w:t>
      </w:r>
      <w:proofErr w:type="spellStart"/>
      <w:r>
        <w:rPr>
          <w:lang w:val="pt-PT"/>
        </w:rPr>
        <w:t>ws</w:t>
      </w:r>
      <w:proofErr w:type="spellEnd"/>
      <w:r>
        <w:rPr>
          <w:lang w:val="pt-PT"/>
        </w:rPr>
        <w:t>:</w:t>
      </w:r>
    </w:p>
    <w:p w:rsidR="0080646A" w:rsidP="0080646A" w:rsidRDefault="00993E1B" w14:paraId="2ACC4C86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>Implementar os requisitos não concluídos;</w:t>
      </w:r>
    </w:p>
    <w:p w:rsidR="00993E1B" w:rsidP="00993E1B" w:rsidRDefault="00993E1B" w14:paraId="1DD7DFE0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>Criação de lista de WS suportados pela plataforma;</w:t>
      </w:r>
    </w:p>
    <w:p w:rsidR="00993E1B" w:rsidP="00993E1B" w:rsidRDefault="00993E1B" w14:paraId="24CD9098">
      <w:pPr>
        <w:pStyle w:val="PargrafodaLista"/>
        <w:numPr>
          <w:ilvl w:val="1"/>
          <w:numId w:val="18"/>
        </w:numPr>
        <w:rPr>
          <w:lang w:val="pt-PT"/>
        </w:rPr>
      </w:pPr>
      <w:r>
        <w:rPr>
          <w:lang w:val="pt-PT"/>
        </w:rPr>
        <w:t xml:space="preserve">Listagem dinâmica </w:t>
      </w:r>
      <w:proofErr w:type="gramStart"/>
      <w:r>
        <w:rPr>
          <w:lang w:val="pt-PT"/>
        </w:rPr>
        <w:t>desses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mes</w:t>
      </w:r>
      <w:bookmarkStart w:name="_GoBack" w:id="0"/>
      <w:bookmarkEnd w:id="0"/>
      <w:r>
        <w:rPr>
          <w:lang w:val="pt-PT"/>
        </w:rPr>
        <w:t>mos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web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services</w:t>
      </w:r>
      <w:proofErr w:type="spellEnd"/>
      <w:r>
        <w:rPr>
          <w:lang w:val="pt-PT"/>
        </w:rPr>
        <w:t xml:space="preserve"> quando paciente regista uma atividade.</w:t>
      </w:r>
    </w:p>
    <w:p w:rsidR="00007EF3" w:rsidP="00007EF3" w:rsidRDefault="00993E1B" w14:paraId="033FD012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>Melhora a exper</w:t>
      </w:r>
      <w:r w:rsidR="00007EF3">
        <w:rPr>
          <w:lang w:val="pt-PT"/>
        </w:rPr>
        <w:t>iência de utilizador;</w:t>
      </w:r>
    </w:p>
    <w:p w:rsidRPr="00007EF3" w:rsidR="00007EF3" w:rsidP="009D5A36" w:rsidRDefault="00007EF3" w14:paraId="0C66668C">
      <w:pPr>
        <w:pStyle w:val="PargrafodaLista"/>
        <w:numPr>
          <w:ilvl w:val="0"/>
          <w:numId w:val="18"/>
        </w:numPr>
        <w:rPr>
          <w:lang w:val="pt-PT"/>
        </w:rPr>
      </w:pPr>
      <w:r w:rsidRPr="00007EF3">
        <w:rPr>
          <w:lang w:val="pt-PT"/>
        </w:rPr>
        <w:t>Verificação dos dados inseridos p</w:t>
      </w:r>
      <w:r w:rsidRPr="00007EF3">
        <w:rPr>
          <w:lang w:val="pt-PT"/>
        </w:rPr>
        <w:t>elo utilizador no lado servidor.</w:t>
      </w:r>
    </w:p>
    <w:p w:rsidR="00007EF3" w:rsidP="00007EF3" w:rsidRDefault="00007EF3" w14:paraId="17C6D787">
      <w:pPr>
        <w:pStyle w:val="Cabealho1"/>
        <w:rPr>
          <w:lang w:val="pt-PT"/>
        </w:rPr>
      </w:pPr>
      <w:r>
        <w:rPr>
          <w:lang w:val="pt-PT"/>
        </w:rPr>
        <w:t>Recursos Utilizados</w:t>
      </w:r>
    </w:p>
    <w:p w:rsidR="00007EF3" w:rsidP="00007EF3" w:rsidRDefault="00007EF3" w14:paraId="07E99DF3">
      <w:pPr>
        <w:pStyle w:val="PargrafodaLista"/>
        <w:numPr>
          <w:ilvl w:val="0"/>
          <w:numId w:val="19"/>
        </w:numPr>
        <w:rPr>
          <w:lang w:val="pt-PT"/>
        </w:rPr>
      </w:pPr>
      <w:r>
        <w:rPr>
          <w:lang w:val="pt-PT"/>
        </w:rPr>
        <w:t>Office Project;</w:t>
      </w:r>
    </w:p>
    <w:p w:rsidRPr="00007EF3" w:rsidR="00007EF3" w:rsidP="00007EF3" w:rsidRDefault="00007EF3" w14:paraId="2E03A078">
      <w:pPr>
        <w:pStyle w:val="PargrafodaLista"/>
        <w:numPr>
          <w:ilvl w:val="0"/>
          <w:numId w:val="19"/>
        </w:numPr>
      </w:pPr>
      <w:proofErr w:type="spellStart"/>
      <w:r w:rsidRPr="00007EF3">
        <w:t>Bitbucket</w:t>
      </w:r>
      <w:proofErr w:type="spellEnd"/>
      <w:r w:rsidRPr="00007EF3">
        <w:t xml:space="preserve"> (https://bitbucket.org/alessandro_miguez/es-project);</w:t>
      </w:r>
    </w:p>
    <w:p w:rsidR="00007EF3" w:rsidP="00007EF3" w:rsidRDefault="00007EF3" w14:paraId="54A8BE69">
      <w:pPr>
        <w:pStyle w:val="PargrafodaLista"/>
        <w:numPr>
          <w:ilvl w:val="0"/>
          <w:numId w:val="19"/>
        </w:numPr>
        <w:rPr>
          <w:lang w:val="pt-PT"/>
        </w:rPr>
      </w:pPr>
      <w:r>
        <w:rPr>
          <w:lang w:val="pt-PT"/>
        </w:rPr>
        <w:t>Argo UML;</w:t>
      </w:r>
    </w:p>
    <w:p w:rsidR="00007EF3" w:rsidP="00007EF3" w:rsidRDefault="00007EF3" w14:paraId="313AEAF4">
      <w:pPr>
        <w:pStyle w:val="PargrafodaLista"/>
        <w:numPr>
          <w:ilvl w:val="0"/>
          <w:numId w:val="19"/>
        </w:numPr>
        <w:rPr>
          <w:lang w:val="pt-PT"/>
        </w:rPr>
      </w:pPr>
      <w:r>
        <w:rPr>
          <w:lang w:val="pt-PT"/>
        </w:rPr>
        <w:t>Editor de texto;</w:t>
      </w:r>
    </w:p>
    <w:p w:rsidRPr="00007EF3" w:rsidR="00007EF3" w:rsidP="00007EF3" w:rsidRDefault="00007EF3" w14:paraId="0F40B87A" w14:textId="7D5F88FD">
      <w:pPr>
        <w:pStyle w:val="PargrafodaLista"/>
        <w:numPr>
          <w:ilvl w:val="0"/>
          <w:numId w:val="19"/>
        </w:numPr>
        <w:rPr>
          <w:lang w:val="pt-PT"/>
        </w:rPr>
      </w:pPr>
      <w:r w:rsidRPr="7D5F88FD" w:rsidR="7D5F88FD">
        <w:rPr>
          <w:lang w:val="pt-PT"/>
        </w:rPr>
        <w:t>Emulador de servidor.</w:t>
      </w:r>
    </w:p>
    <w:p w:rsidR="7D5F88FD" w:rsidP="7D5F88FD" w:rsidRDefault="7D5F88FD" w14:noSpellErr="1" w14:paraId="2B4F976C" w14:textId="09C0512D">
      <w:pPr>
        <w:pStyle w:val="Normal"/>
      </w:pPr>
    </w:p>
    <w:p w:rsidR="7D5F88FD" w:rsidP="7D5F88FD" w:rsidRDefault="7D5F88FD" w14:noSpellErr="1" w14:paraId="4AC58A7E" w14:textId="49846D42">
      <w:pPr>
        <w:pStyle w:val="Cabealho1"/>
        <w:rPr/>
      </w:pPr>
      <w:r w:rsidRPr="7D5F88FD" w:rsidR="7D5F88FD">
        <w:rPr>
          <w:lang w:val="pt-PT"/>
        </w:rPr>
        <w:t>Diagramas</w:t>
      </w:r>
    </w:p>
    <w:p w:rsidR="7D5F88FD" w:rsidP="7D5F88FD" w:rsidRDefault="7D5F88FD" w14:paraId="000D3888" w14:textId="3A69FE05">
      <w:pPr>
        <w:pStyle w:val="PargrafodaLista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D5F88FD" w:rsidR="7D5F88FD">
        <w:rPr>
          <w:lang w:val="pt-PT"/>
        </w:rPr>
        <w:t>Diagramas relativos ao Webservice 1</w:t>
      </w:r>
    </w:p>
    <w:p w:rsidR="7D5F88FD" w:rsidP="7D5F88FD" w:rsidRDefault="7D5F88FD" w14:noSpellErr="1" w14:paraId="2CA8588E" w14:textId="133BA688">
      <w:pPr>
        <w:pStyle w:val="Normal"/>
      </w:pPr>
      <w:r>
        <w:drawing>
          <wp:inline wp14:editId="2F572988" wp14:anchorId="7D5F88FD">
            <wp:extent cx="4572000" cy="3571875"/>
            <wp:effectExtent l="0" t="0" r="0" b="0"/>
            <wp:docPr id="1635986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560eb02d2f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F88FD" w:rsidP="7D5F88FD" w:rsidRDefault="7D5F88FD" w14:noSpellErr="1" w14:paraId="554EC0A4" w14:textId="05AFC12B">
      <w:pPr>
        <w:pStyle w:val="Normal"/>
      </w:pPr>
      <w:r>
        <w:drawing>
          <wp:inline wp14:editId="5D447C40" wp14:anchorId="09C0512D">
            <wp:extent cx="4572000" cy="3609975"/>
            <wp:effectExtent l="0" t="0" r="0" b="0"/>
            <wp:docPr id="12334154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67cb0ebf3d7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F88FD" w:rsidP="7D5F88FD" w:rsidRDefault="7D5F88FD" w14:noSpellErr="1" w14:paraId="479E68E7" w14:textId="64DF5CAF">
      <w:pPr>
        <w:pStyle w:val="Normal"/>
      </w:pPr>
      <w:r>
        <w:drawing>
          <wp:inline wp14:editId="76404C85" wp14:anchorId="49846D42">
            <wp:extent cx="4572000" cy="2447925"/>
            <wp:effectExtent l="0" t="0" r="0" b="0"/>
            <wp:docPr id="9800248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475c58cd51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F88FD" w:rsidP="7D5F88FD" w:rsidRDefault="7D5F88FD" w14:noSpellErr="1" w14:paraId="7FC2DBDF" w14:textId="1317706C">
      <w:pPr>
        <w:pStyle w:val="Normal"/>
      </w:pPr>
      <w:r>
        <w:drawing>
          <wp:inline wp14:editId="242D9F3E" wp14:anchorId="3A69FE05">
            <wp:extent cx="4572000" cy="2457450"/>
            <wp:effectExtent l="0" t="0" r="0" b="0"/>
            <wp:docPr id="3226763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67a90f989d7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F88FD" w:rsidP="7D5F88FD" w:rsidRDefault="7D5F88FD" w14:noSpellErr="1" w14:paraId="35CD3685" w14:textId="5B2FD3EA">
      <w:pPr>
        <w:pStyle w:val="Normal"/>
      </w:pPr>
      <w:r>
        <w:drawing>
          <wp:inline wp14:editId="0F3C1CCB" wp14:anchorId="133BA688">
            <wp:extent cx="4572000" cy="2247900"/>
            <wp:effectExtent l="0" t="0" r="0" b="0"/>
            <wp:docPr id="954043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c55f97e8a6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F88FD" w:rsidP="7D5F88FD" w:rsidRDefault="7D5F88FD" w14:noSpellErr="1" w14:paraId="0B0B432D" w14:textId="2E9B79CF">
      <w:pPr>
        <w:pStyle w:val="Normal"/>
      </w:pPr>
      <w:r>
        <w:drawing>
          <wp:inline wp14:editId="3D296F83" wp14:anchorId="05AFC12B">
            <wp:extent cx="4572000" cy="2171700"/>
            <wp:effectExtent l="0" t="0" r="0" b="0"/>
            <wp:docPr id="16923598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1342953fce6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F88FD" w:rsidP="7D5F88FD" w:rsidRDefault="7D5F88FD" w14:paraId="1AEFBDBF" w14:textId="26948E52">
      <w:pPr>
        <w:pStyle w:val="PargrafodaLista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948E52" w:rsidR="26948E52">
        <w:rPr>
          <w:lang w:val="pt-PT"/>
        </w:rPr>
        <w:t>Diagramas relativos ao webservice 2</w:t>
      </w:r>
    </w:p>
    <w:p w:rsidR="26948E52" w:rsidP="26948E52" w:rsidRDefault="26948E52" w14:paraId="7B12ADFB" w14:textId="661D1E85">
      <w:pPr>
        <w:pStyle w:val="Normal"/>
      </w:pPr>
    </w:p>
    <w:p w:rsidR="26948E52" w:rsidP="26948E52" w:rsidRDefault="26948E52" w14:noSpellErr="1" w14:paraId="146F5A04" w14:textId="57FFDF26">
      <w:pPr>
        <w:pStyle w:val="Normal"/>
      </w:pPr>
      <w:r>
        <w:drawing>
          <wp:inline wp14:editId="588C2EDC" wp14:anchorId="26948E52">
            <wp:extent cx="4572000" cy="3638550"/>
            <wp:effectExtent l="0" t="0" r="0" b="0"/>
            <wp:docPr id="17131843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668fb65717d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8E52" w:rsidP="26948E52" w:rsidRDefault="26948E52" w14:noSpellErr="1" w14:paraId="418ADEFA" w14:textId="4972B322">
      <w:pPr>
        <w:pStyle w:val="Normal"/>
      </w:pPr>
      <w:r>
        <w:drawing>
          <wp:inline wp14:editId="06798195" wp14:anchorId="661D1E85">
            <wp:extent cx="4572000" cy="4410075"/>
            <wp:effectExtent l="0" t="0" r="0" b="0"/>
            <wp:docPr id="14763865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cb8f356882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8E52" w:rsidP="26948E52" w:rsidRDefault="26948E52" w14:noSpellErr="1" w14:paraId="17D92185" w14:textId="0273C6A6">
      <w:pPr>
        <w:pStyle w:val="Normal"/>
      </w:pPr>
      <w:r>
        <w:drawing>
          <wp:inline wp14:editId="3466D44D" wp14:anchorId="57FFDF26">
            <wp:extent cx="4572000" cy="2638425"/>
            <wp:effectExtent l="0" t="0" r="0" b="0"/>
            <wp:docPr id="12322537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ab7ead52e3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8E52" w:rsidP="26948E52" w:rsidRDefault="26948E52" w14:noSpellErr="1" w14:paraId="14572C15" w14:textId="4D6C5359">
      <w:pPr>
        <w:pStyle w:val="Normal"/>
      </w:pPr>
      <w:r>
        <w:drawing>
          <wp:inline wp14:editId="4D62A492" wp14:anchorId="4972B322">
            <wp:extent cx="2752725" cy="4572000"/>
            <wp:effectExtent l="0" t="0" r="0" b="0"/>
            <wp:docPr id="411419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06e4416358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8E52" w:rsidP="26948E52" w:rsidRDefault="26948E52" w14:noSpellErr="1" w14:paraId="78EC378D" w14:textId="1AE64B79">
      <w:pPr>
        <w:pStyle w:val="Normal"/>
      </w:pPr>
      <w:r>
        <w:drawing>
          <wp:inline wp14:editId="7B4FF74A" wp14:anchorId="0273C6A6">
            <wp:extent cx="4057650" cy="4572000"/>
            <wp:effectExtent l="0" t="0" r="0" b="0"/>
            <wp:docPr id="12989448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a0111645bac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8E52" w:rsidP="26948E52" w:rsidRDefault="26948E52" w14:noSpellErr="1" w14:paraId="6671F246" w14:textId="54499A71">
      <w:pPr>
        <w:pStyle w:val="Normal"/>
      </w:pPr>
      <w:r>
        <w:drawing>
          <wp:inline wp14:editId="665E74D7" wp14:anchorId="4D6C5359">
            <wp:extent cx="4572000" cy="2886075"/>
            <wp:effectExtent l="0" t="0" r="0" b="0"/>
            <wp:docPr id="4513002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00d247e9ed7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8E52" w:rsidP="26948E52" w:rsidRDefault="26948E52" w14:noSpellErr="1" w14:paraId="0219A8B2" w14:textId="3D7279F1">
      <w:pPr>
        <w:pStyle w:val="Normal"/>
      </w:pPr>
      <w:r>
        <w:drawing>
          <wp:inline wp14:editId="144BC790" wp14:anchorId="1AE64B79">
            <wp:extent cx="4572000" cy="4295775"/>
            <wp:effectExtent l="0" t="0" r="0" b="0"/>
            <wp:docPr id="14141098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7088a99548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8E52" w:rsidP="26948E52" w:rsidRDefault="26948E52" w14:noSpellErr="1" w14:paraId="658E6E6E" w14:textId="647AD965">
      <w:pPr>
        <w:pStyle w:val="Normal"/>
      </w:pPr>
      <w:r>
        <w:drawing>
          <wp:inline wp14:editId="7F5A451C" wp14:anchorId="54499A71">
            <wp:extent cx="4572000" cy="2200275"/>
            <wp:effectExtent l="0" t="0" r="0" b="0"/>
            <wp:docPr id="10309124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61808aff4a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8E52" w:rsidP="26948E52" w:rsidRDefault="26948E52" w14:noSpellErr="1" w14:paraId="5CDE0FD2" w14:textId="63C92CBF">
      <w:pPr>
        <w:pStyle w:val="Normal"/>
      </w:pPr>
      <w:r>
        <w:drawing>
          <wp:inline wp14:editId="2D4797D5" wp14:anchorId="3D7279F1">
            <wp:extent cx="4572000" cy="2152650"/>
            <wp:effectExtent l="0" t="0" r="0" b="0"/>
            <wp:docPr id="16857726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2edd4b35f3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07EF3" w:rsidR="00007EF3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4C47BC2"/>
    <w:multiLevelType w:val="hybridMultilevel"/>
    <w:tmpl w:val="61F0B12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>
    <w:nsid w:val="0CFF57A0"/>
    <w:multiLevelType w:val="hybridMultilevel"/>
    <w:tmpl w:val="AE08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">
    <w:nsid w:val="230D5BB3"/>
    <w:multiLevelType w:val="hybridMultilevel"/>
    <w:tmpl w:val="6D9A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A4581"/>
    <w:multiLevelType w:val="hybridMultilevel"/>
    <w:tmpl w:val="50A41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02477"/>
    <w:multiLevelType w:val="hybridMultilevel"/>
    <w:tmpl w:val="61F0B12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>
    <w:nsid w:val="3F5E4112"/>
    <w:multiLevelType w:val="hybridMultilevel"/>
    <w:tmpl w:val="47DAD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C0621"/>
    <w:multiLevelType w:val="hybridMultilevel"/>
    <w:tmpl w:val="AE08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11"/>
  </w:num>
  <w:num w:numId="22">
    <w:abstractNumId w:val="10"/>
  </w:num>
  <w:num w:numId="21">
    <w:abstractNumId w:val="9"/>
  </w:num>
  <w:num w:numId="20">
    <w:abstractNumId w:val="8"/>
  </w: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0"/>
  </w:num>
  <w:num w:numId="15">
    <w:abstractNumId w:val="4"/>
  </w:num>
  <w:num w:numId="16">
    <w:abstractNumId w:val="6"/>
  </w:num>
  <w:num w:numId="17">
    <w:abstractNumId w:val="1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85"/>
    <w:rsid w:val="00007EF3"/>
    <w:rsid w:val="0080646A"/>
    <w:rsid w:val="008B44A3"/>
    <w:rsid w:val="00993E1B"/>
    <w:rsid w:val="00BF6B25"/>
    <w:rsid w:val="00CF5185"/>
    <w:rsid w:val="00F90639"/>
    <w:rsid w:val="26948E52"/>
    <w:rsid w:val="7D5F8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8C6A-721D-4283-ACB2-16D2A23BF0FB}"/>
  <w14:docId w14:val="72BD3F3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ubttuloCarter" w:customStyle="1">
    <w:name w:val="Subtítulo Caráter"/>
    <w:basedOn w:val="Tipodeletrapredefinidodopargrafo"/>
    <w:link w:val="Subttulo"/>
    <w:uiPriority w:val="11"/>
    <w:rPr>
      <w:color w:val="5A5A5A" w:themeColor="text1" w:themeTint="A5"/>
      <w:spacing w:val="10"/>
    </w:rPr>
  </w:style>
  <w:style w:type="character" w:styleId="Cabealho1Carter" w:customStyle="1">
    <w:name w:val="Cabeçalho 1 Caráter"/>
    <w:basedOn w:val="Tipodeletrapredefinidodopargrafo"/>
    <w:link w:val="Cabealho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Cabealho2Carter" w:customStyle="1">
    <w:name w:val="Cabeçalho 2 Caráter"/>
    <w:basedOn w:val="Tipodeletrapredefinidodopargrafo"/>
    <w:link w:val="Cabealho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Cabealho3Carter" w:customStyle="1">
    <w:name w:val="Cabeçalho 3 Caráter"/>
    <w:basedOn w:val="Tipodeletrapredefinidodopargrafo"/>
    <w:link w:val="Cabealho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Cabealho4Carter" w:customStyle="1">
    <w:name w:val="Cabeçalho 4 Caráter"/>
    <w:basedOn w:val="Tipodeletrapredefinidodopargrafo"/>
    <w:link w:val="Cabealho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Cabealho5Carter" w:customStyle="1">
    <w:name w:val="Cabeçalho 5 Caráter"/>
    <w:basedOn w:val="Tipodeletrapredefinidodopargrafo"/>
    <w:link w:val="Cabealho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Cabealho6Carter" w:customStyle="1">
    <w:name w:val="Cabeçalho 6 Caráter"/>
    <w:basedOn w:val="Tipodeletrapredefinidodopargrafo"/>
    <w:link w:val="Cabealho6"/>
    <w:uiPriority w:val="9"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Cabealho7Carter" w:customStyle="1">
    <w:name w:val="Cabeçalho 7 Caráter"/>
    <w:basedOn w:val="Tipodeletrapredefinidodopargrafo"/>
    <w:link w:val="Cabealho7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Cabealho8Carter" w:customStyle="1">
    <w:name w:val="Cabeçalho 8 Caráter"/>
    <w:basedOn w:val="Tipodeletrapredefinidodopargrafo"/>
    <w:link w:val="Cabealho8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Cabealho9Carter" w:customStyle="1">
    <w:name w:val="Cabeçalho 9 Caráter"/>
    <w:basedOn w:val="Tipodeletrapredefinidodopargrafo"/>
    <w:link w:val="Cabealho9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aps/>
    </w:rPr>
  </w:style>
  <w:style w:type="character" w:styleId="Forte">
    <w:name w:val="Strong"/>
    <w:basedOn w:val="Tipodeletrapredefinidodopargraf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oCarter" w:customStyle="1">
    <w:name w:val="Citação Caráter"/>
    <w:basedOn w:val="Tipodeletrapredefinidodopargraf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27560eb02d2f4ebb" /><Relationship Type="http://schemas.openxmlformats.org/officeDocument/2006/relationships/image" Target="/media/image3.png" Id="R667cb0ebf3d748f9" /><Relationship Type="http://schemas.openxmlformats.org/officeDocument/2006/relationships/image" Target="/media/image4.png" Id="R08475c58cd51475e" /><Relationship Type="http://schemas.openxmlformats.org/officeDocument/2006/relationships/image" Target="/media/image5.png" Id="Rb67a90f989d74ae8" /><Relationship Type="http://schemas.openxmlformats.org/officeDocument/2006/relationships/image" Target="/media/image6.png" Id="R90c55f97e8a64c06" /><Relationship Type="http://schemas.openxmlformats.org/officeDocument/2006/relationships/image" Target="/media/image7.png" Id="Rf1342953fce64a77" /><Relationship Type="http://schemas.openxmlformats.org/officeDocument/2006/relationships/image" Target="/media/image8.png" Id="R5668fb65717d4ba1" /><Relationship Type="http://schemas.openxmlformats.org/officeDocument/2006/relationships/image" Target="/media/image9.png" Id="Rd5cb8f356882406d" /><Relationship Type="http://schemas.openxmlformats.org/officeDocument/2006/relationships/image" Target="/media/imagea.png" Id="Rcaab7ead52e34b26" /><Relationship Type="http://schemas.openxmlformats.org/officeDocument/2006/relationships/image" Target="/media/imageb.png" Id="Rcb06e44163584baf" /><Relationship Type="http://schemas.openxmlformats.org/officeDocument/2006/relationships/image" Target="/media/imagec.png" Id="R0a0111645bac409d" /><Relationship Type="http://schemas.openxmlformats.org/officeDocument/2006/relationships/image" Target="/media/imaged.png" Id="R300d247e9ed74cb9" /><Relationship Type="http://schemas.openxmlformats.org/officeDocument/2006/relationships/image" Target="/media/imagee.png" Id="R557088a995484bdc" /><Relationship Type="http://schemas.openxmlformats.org/officeDocument/2006/relationships/image" Target="/media/imagef.png" Id="Re161808aff4a4aab" /><Relationship Type="http://schemas.openxmlformats.org/officeDocument/2006/relationships/image" Target="/media/image10.png" Id="Rfb2edd4b35f34bf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Design Relatório (em branco)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Joao Azevedo</dc:creator>
  <keywords/>
  <lastModifiedBy>AF Miguez</lastModifiedBy>
  <revision>5</revision>
  <dcterms:created xsi:type="dcterms:W3CDTF">2015-01-19T22:16:00.0000000Z</dcterms:created>
  <dcterms:modified xsi:type="dcterms:W3CDTF">2015-01-21T16:36:50.4508067Z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